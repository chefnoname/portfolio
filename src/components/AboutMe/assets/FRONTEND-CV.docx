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7CC901A6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3F6DBE8" w14:textId="38F92312" w:rsidR="00F316AD" w:rsidRPr="001700F2" w:rsidRDefault="00CD2164" w:rsidP="00F316AD">
            <w:pPr>
              <w:pStyle w:val="Title"/>
            </w:pPr>
            <w:r>
              <w:t>ABDIWALI</w:t>
            </w:r>
            <w:r w:rsidR="00D20DA9" w:rsidRPr="001700F2">
              <w:t xml:space="preserve"> </w:t>
            </w:r>
            <w:r>
              <w:t>JAMA</w:t>
            </w:r>
          </w:p>
          <w:p w14:paraId="205F22DB" w14:textId="0F781205" w:rsidR="00F316AD" w:rsidRPr="001700F2" w:rsidRDefault="00655C8B" w:rsidP="00D20DA9">
            <w:pPr>
              <w:pStyle w:val="Subtitle"/>
            </w:pPr>
            <w:r>
              <w:t>FRONT-END</w:t>
            </w:r>
            <w:r w:rsidR="00F73196">
              <w:t xml:space="preserve"> REACT</w:t>
            </w:r>
            <w:r w:rsidR="00CD2164">
              <w:t xml:space="preserve"> DEVELOPER</w:t>
            </w:r>
            <w:r w:rsidR="00F316AD" w:rsidRPr="001700F2">
              <w:t xml:space="preserve"> </w:t>
            </w:r>
          </w:p>
        </w:tc>
      </w:tr>
      <w:tr w:rsidR="00F316AD" w:rsidRPr="001700F2" w14:paraId="05F3B086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46513231" w14:textId="1E8B4C3D" w:rsidR="00CD2164" w:rsidRPr="001700F2" w:rsidRDefault="0090230B" w:rsidP="00D20DA9">
            <w:pPr>
              <w:jc w:val="center"/>
            </w:pPr>
            <w:r>
              <w:t>+447836291121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33FF696D" w14:textId="03EED3F1" w:rsidR="00F316AD" w:rsidRPr="001700F2" w:rsidRDefault="0090230B" w:rsidP="00D20DA9">
            <w:pPr>
              <w:jc w:val="center"/>
            </w:pPr>
            <w:r>
              <w:t>www.abdicodes.com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687C5C74" w14:textId="38375E0C" w:rsidR="00F316AD" w:rsidRPr="001700F2" w:rsidRDefault="00B71BE3" w:rsidP="00D20DA9">
            <w:pPr>
              <w:jc w:val="center"/>
            </w:pPr>
            <w:r>
              <w:t>a</w:t>
            </w:r>
            <w:r w:rsidR="00CD2164">
              <w:t>bdijama21@gmail.com</w:t>
            </w:r>
            <w:r w:rsidR="00D20DA9" w:rsidRPr="001700F2">
              <w:t xml:space="preserve"> </w:t>
            </w:r>
          </w:p>
        </w:tc>
      </w:tr>
      <w:tr w:rsidR="00CD50FD" w:rsidRPr="001700F2" w14:paraId="7D59378C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70C7CB1C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BC7E77C" w14:textId="50F2278C" w:rsidR="00CD50FD" w:rsidRPr="001700F2" w:rsidRDefault="00CD2164" w:rsidP="00D20DA9">
            <w:pPr>
              <w:pStyle w:val="Heading1"/>
            </w:pPr>
            <w:r>
              <w:t>PERSONAL PROFILE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F0852B0" w14:textId="77777777" w:rsidR="00CD50FD" w:rsidRPr="001700F2" w:rsidRDefault="00CD50FD"/>
        </w:tc>
      </w:tr>
      <w:tr w:rsidR="00CD50FD" w:rsidRPr="001700F2" w14:paraId="23E9D370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62B501C0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5110162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086EF641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17691E98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5C612F86" w14:textId="300AFE23" w:rsidR="0040233B" w:rsidRPr="00CD2164" w:rsidRDefault="00CD2164" w:rsidP="00D20DA9">
            <w:pPr>
              <w:pStyle w:val="Text"/>
            </w:pPr>
            <w:r>
              <w:t xml:space="preserve">A self-taught software developer looking to secure a challenging role in front-end development and kick-start my career. </w:t>
            </w:r>
            <w:r>
              <w:rPr>
                <w:b/>
                <w:bCs/>
              </w:rPr>
              <w:t>I’m currently learning TypeScript.</w:t>
            </w:r>
            <w:r>
              <w:t xml:space="preserve"> View my portfolio to see some of my best work!</w:t>
            </w:r>
          </w:p>
        </w:tc>
      </w:tr>
      <w:tr w:rsidR="00CD50FD" w:rsidRPr="001700F2" w14:paraId="73917A73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36C76AD0" w14:textId="1C2E4F7D" w:rsidR="00CD50FD" w:rsidRPr="001700F2" w:rsidRDefault="006E2A22" w:rsidP="00D20DA9">
            <w:pPr>
              <w:pStyle w:val="Heading2"/>
            </w:pPr>
            <w:r>
              <w:t>DIPLOMAS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C01058EA28154CB787CDB4A0DA5D8C48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B596CE1" w14:textId="7B014FD3" w:rsidR="00CD50FD" w:rsidRPr="001700F2" w:rsidRDefault="00737C5F" w:rsidP="00D20DA9">
            <w:pPr>
              <w:pStyle w:val="Heading1"/>
            </w:pPr>
            <w:r>
              <w:t>PROJECTS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0B2B9DF" w14:textId="77777777" w:rsidR="00CD50FD" w:rsidRPr="001700F2" w:rsidRDefault="00CD50FD"/>
        </w:tc>
      </w:tr>
      <w:tr w:rsidR="00CD50FD" w:rsidRPr="001700F2" w14:paraId="2BF30E69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2F1370D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7DC7A51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004D2E3A" w14:textId="77777777" w:rsidR="00CD50FD" w:rsidRPr="001700F2" w:rsidRDefault="00CD50FD"/>
        </w:tc>
      </w:tr>
      <w:tr w:rsidR="0040233B" w:rsidRPr="001700F2" w14:paraId="1D17990C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033ADCA4" w14:textId="64977A86" w:rsidR="00CD2164" w:rsidRDefault="00CD2164" w:rsidP="00CD2164">
            <w:pPr>
              <w:pStyle w:val="Text"/>
            </w:pPr>
          </w:p>
          <w:p w14:paraId="661CFA56" w14:textId="781914E4" w:rsidR="00F11E40" w:rsidRDefault="006E2A22" w:rsidP="00CD2164">
            <w:pPr>
              <w:pStyle w:val="Text"/>
            </w:pPr>
            <w:r>
              <w:t>JavaScript &amp; Algorithms</w:t>
            </w:r>
            <w:r w:rsidR="00F11E40">
              <w:t>:</w:t>
            </w:r>
            <w:r w:rsidR="00F11E40">
              <w:br/>
              <w:t xml:space="preserve"> - </w:t>
            </w:r>
            <w:r>
              <w:t>Completed an estimated 300 hour</w:t>
            </w:r>
            <w:r w:rsidR="00203E4E">
              <w:t>s of coursework (including 5 projects)</w:t>
            </w:r>
          </w:p>
          <w:p w14:paraId="1BE043AD" w14:textId="1E86B2B7" w:rsidR="0090230B" w:rsidRDefault="00681613" w:rsidP="0090230B">
            <w:pPr>
              <w:pStyle w:val="Text"/>
            </w:pPr>
            <w:r>
              <w:br/>
            </w:r>
            <w:r w:rsidR="00203E4E">
              <w:t>Responsive Web Design</w:t>
            </w:r>
            <w:r w:rsidR="00F11E40">
              <w:t>:</w:t>
            </w:r>
            <w:r w:rsidR="00F11E40">
              <w:br/>
              <w:t xml:space="preserve">- </w:t>
            </w:r>
            <w:r w:rsidR="00203E4E">
              <w:t>Completed an estimated 300 hours of coursework (including 5 projects)</w:t>
            </w:r>
            <w:r w:rsidR="00F11E40">
              <w:br/>
            </w:r>
            <w:r w:rsidR="00F11E40">
              <w:br/>
            </w:r>
            <w:r w:rsidR="00203E4E">
              <w:t>Udemy’s React</w:t>
            </w:r>
            <w:r w:rsidR="00F11E40">
              <w:t xml:space="preserve">: </w:t>
            </w:r>
            <w:r w:rsidR="00F11E40">
              <w:br/>
              <w:t xml:space="preserve">- </w:t>
            </w:r>
            <w:r w:rsidR="00203E4E">
              <w:t>Completed a 30 hours ReactJS course in Udemy.</w:t>
            </w:r>
            <w:r w:rsidR="0090230B">
              <w:br/>
            </w:r>
          </w:p>
          <w:p w14:paraId="549828C7" w14:textId="626D72F6" w:rsidR="0090230B" w:rsidRPr="0090230B" w:rsidRDefault="0090230B" w:rsidP="0090230B"/>
        </w:tc>
        <w:tc>
          <w:tcPr>
            <w:tcW w:w="6203" w:type="dxa"/>
            <w:gridSpan w:val="2"/>
            <w:vAlign w:val="center"/>
          </w:tcPr>
          <w:p w14:paraId="44C3FDA7" w14:textId="77777777" w:rsidR="0056271E" w:rsidRDefault="0056271E" w:rsidP="00D20DA9">
            <w:pPr>
              <w:pStyle w:val="SmallText"/>
            </w:pPr>
          </w:p>
          <w:p w14:paraId="6C612D9C" w14:textId="7334749F" w:rsidR="00D20DA9" w:rsidRPr="001700F2" w:rsidRDefault="006E2A22" w:rsidP="00D20DA9">
            <w:pPr>
              <w:pStyle w:val="SmallText"/>
            </w:pPr>
            <w:r>
              <w:t>Portfolio</w:t>
            </w:r>
          </w:p>
          <w:p w14:paraId="000CBD00" w14:textId="4F605860" w:rsidR="0056271E" w:rsidRDefault="006E2A22" w:rsidP="0056271E">
            <w:pPr>
              <w:pStyle w:val="Text"/>
            </w:pPr>
            <w:r>
              <w:t xml:space="preserve">November </w:t>
            </w:r>
            <w:r w:rsidR="0056271E">
              <w:t>2021</w:t>
            </w:r>
            <w:r w:rsidR="00D20DA9" w:rsidRPr="001700F2">
              <w:t xml:space="preserve"> </w:t>
            </w:r>
          </w:p>
          <w:p w14:paraId="42DAE865" w14:textId="157E3F11" w:rsidR="0056271E" w:rsidRPr="0056271E" w:rsidRDefault="006E2A22" w:rsidP="0056271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Designed a portfolio to showcase my projects, written in ReactJS</w:t>
            </w:r>
          </w:p>
          <w:p w14:paraId="7BBE4B67" w14:textId="6E597DFD" w:rsidR="0056271E" w:rsidRPr="0056271E" w:rsidRDefault="00D20DA9" w:rsidP="0056271E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55E76E7E" w14:textId="1F98881D" w:rsidR="00D20DA9" w:rsidRPr="001700F2" w:rsidRDefault="006E2A22" w:rsidP="00D20DA9">
            <w:pPr>
              <w:pStyle w:val="SmallText"/>
            </w:pPr>
            <w:r>
              <w:t>YouTube</w:t>
            </w:r>
          </w:p>
          <w:p w14:paraId="2A86C53F" w14:textId="416E8D1C" w:rsidR="00D20DA9" w:rsidRPr="001700F2" w:rsidRDefault="006E2A22" w:rsidP="00D20DA9">
            <w:pPr>
              <w:pStyle w:val="Text"/>
            </w:pPr>
            <w:r>
              <w:t xml:space="preserve">October </w:t>
            </w:r>
            <w:r w:rsidR="0056271E">
              <w:t>2021</w:t>
            </w:r>
            <w:r w:rsidR="00D20DA9" w:rsidRPr="001700F2">
              <w:t xml:space="preserve"> </w:t>
            </w:r>
          </w:p>
          <w:p w14:paraId="6C5B24A5" w14:textId="5073F0EB" w:rsidR="0056271E" w:rsidRDefault="006E2A22" w:rsidP="0056271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Created a YouTube clone which mimics the YouTube home and search </w:t>
            </w:r>
            <w:r w:rsidR="00203E4E">
              <w:rPr>
                <w:sz w:val="21"/>
                <w:szCs w:val="21"/>
              </w:rPr>
              <w:t>page</w:t>
            </w:r>
          </w:p>
          <w:p w14:paraId="1F97B97E" w14:textId="77777777" w:rsidR="0056271E" w:rsidRPr="0056271E" w:rsidRDefault="0056271E" w:rsidP="0056271E">
            <w:pPr>
              <w:rPr>
                <w:sz w:val="21"/>
                <w:szCs w:val="21"/>
              </w:rPr>
            </w:pPr>
          </w:p>
          <w:p w14:paraId="1BEA4980" w14:textId="1E1D5BB1" w:rsidR="0040233B" w:rsidRPr="001700F2" w:rsidRDefault="0056271E" w:rsidP="0040233B">
            <w:pPr>
              <w:pStyle w:val="SmallText"/>
            </w:pPr>
            <w:r>
              <w:t>QubaEdu</w:t>
            </w:r>
          </w:p>
          <w:p w14:paraId="0C7DE58E" w14:textId="2F5E8D65" w:rsidR="0040233B" w:rsidRPr="00B71BE3" w:rsidRDefault="006E2A22" w:rsidP="0040233B">
            <w:pPr>
              <w:pStyle w:val="Text"/>
            </w:pPr>
            <w:r>
              <w:t>September 2021</w:t>
            </w:r>
          </w:p>
          <w:p w14:paraId="65918478" w14:textId="43199EDF" w:rsidR="00B71BE3" w:rsidRDefault="00B71BE3" w:rsidP="00B71B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was commissioned to create a website for an after-school program</w:t>
            </w:r>
          </w:p>
          <w:p w14:paraId="3F917F4B" w14:textId="77777777" w:rsidR="006E2A22" w:rsidRPr="0056271E" w:rsidRDefault="006E2A22" w:rsidP="006E2A22">
            <w:pPr>
              <w:rPr>
                <w:sz w:val="21"/>
                <w:szCs w:val="21"/>
              </w:rPr>
            </w:pPr>
          </w:p>
          <w:p w14:paraId="4BCD2DDF" w14:textId="23E4B747" w:rsidR="006E2A22" w:rsidRPr="001700F2" w:rsidRDefault="006E2A22" w:rsidP="006E2A22">
            <w:pPr>
              <w:pStyle w:val="SmallText"/>
            </w:pPr>
            <w:r>
              <w:t>Product Landing Page</w:t>
            </w:r>
          </w:p>
          <w:p w14:paraId="1965A4BF" w14:textId="1CF64ABC" w:rsidR="006E2A22" w:rsidRPr="00B71BE3" w:rsidRDefault="006E2A22" w:rsidP="006E2A22">
            <w:pPr>
              <w:pStyle w:val="Text"/>
            </w:pPr>
            <w:r>
              <w:t>May 2021</w:t>
            </w:r>
          </w:p>
          <w:p w14:paraId="48F0B39E" w14:textId="7A27B051" w:rsidR="006E2A22" w:rsidRDefault="006E2A22" w:rsidP="00B71B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clone of the Mercedes-Benz homepage.</w:t>
            </w:r>
          </w:p>
          <w:p w14:paraId="69C2093E" w14:textId="77777777" w:rsidR="006E2A22" w:rsidRDefault="006E2A22" w:rsidP="00B71BE3">
            <w:pPr>
              <w:rPr>
                <w:sz w:val="21"/>
                <w:szCs w:val="21"/>
              </w:rPr>
            </w:pPr>
          </w:p>
          <w:p w14:paraId="54DC28D7" w14:textId="67E0526B" w:rsidR="006E2A22" w:rsidRPr="006E2A22" w:rsidRDefault="006E2A22" w:rsidP="006E2A22"/>
        </w:tc>
      </w:tr>
      <w:tr w:rsidR="00CD50FD" w:rsidRPr="001700F2" w14:paraId="773F42D6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2D572C24" w14:textId="30D3BEE3" w:rsidR="00CD50FD" w:rsidRPr="001700F2" w:rsidRDefault="00F11E40" w:rsidP="00D20DA9">
            <w:pPr>
              <w:pStyle w:val="Heading2"/>
            </w:pPr>
            <w:r>
              <w:t>DEV TOOLS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3A8D9DB20AF242B7869A2C335BF096C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04451F33" w14:textId="54976267" w:rsidR="00CD50FD" w:rsidRPr="001700F2" w:rsidRDefault="00203E4E" w:rsidP="00D20DA9">
            <w:pPr>
              <w:pStyle w:val="Heading1"/>
            </w:pPr>
            <w:r>
              <w:t>REFERENCES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ACA8AE4" w14:textId="77777777" w:rsidR="00CD50FD" w:rsidRPr="001700F2" w:rsidRDefault="00CD50FD"/>
        </w:tc>
      </w:tr>
      <w:tr w:rsidR="00CD50FD" w:rsidRPr="001700F2" w14:paraId="4420BA24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50F40F3E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DF98EF9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29EEAAF1" w14:textId="77777777" w:rsidR="00CD50FD" w:rsidRPr="001700F2" w:rsidRDefault="00CD50FD"/>
        </w:tc>
      </w:tr>
      <w:tr w:rsidR="00CD50FD" w:rsidRPr="001700F2" w14:paraId="1A9177FB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7D687867" w14:textId="4FEF8462" w:rsidR="00B71BE3" w:rsidRPr="00B71BE3" w:rsidRDefault="00B71BE3" w:rsidP="00B71BE3">
            <w:pPr>
              <w:pStyle w:val="Text"/>
            </w:pPr>
            <w:r>
              <w:t>VSCode</w:t>
            </w:r>
            <w:r>
              <w:br/>
              <w:t>Git</w:t>
            </w:r>
            <w:r>
              <w:br/>
              <w:t>Node.js</w:t>
            </w:r>
            <w:r>
              <w:br/>
              <w:t>React</w:t>
            </w:r>
            <w:r w:rsidR="00F11E40">
              <w:t>JS</w:t>
            </w:r>
            <w:r w:rsidR="00F11E40">
              <w:br/>
            </w:r>
            <w:r>
              <w:t>AWS</w:t>
            </w:r>
          </w:p>
          <w:p w14:paraId="3969E48E" w14:textId="7B358C34" w:rsidR="00F11E40" w:rsidRPr="00F11E40" w:rsidRDefault="00B71BE3" w:rsidP="00F11E40">
            <w:pPr>
              <w:pStyle w:val="Text"/>
            </w:pPr>
            <w:r>
              <w:t>Webpack</w:t>
            </w:r>
            <w:r w:rsidR="00F11E40">
              <w:br/>
              <w:t>Google Analytics</w:t>
            </w:r>
            <w:r w:rsidR="0090230B">
              <w:br/>
            </w:r>
          </w:p>
        </w:tc>
        <w:tc>
          <w:tcPr>
            <w:tcW w:w="6203" w:type="dxa"/>
            <w:gridSpan w:val="2"/>
            <w:vAlign w:val="center"/>
          </w:tcPr>
          <w:p w14:paraId="6670B64B" w14:textId="0B9B46AF" w:rsidR="00D20DA9" w:rsidRPr="001700F2" w:rsidRDefault="00E57DDF" w:rsidP="00203E4E">
            <w:pPr>
              <w:pStyle w:val="Text"/>
            </w:pPr>
            <w:sdt>
              <w:sdtPr>
                <w:id w:val="-640341508"/>
                <w:placeholder>
                  <w:docPart w:val="91F8C966CF4945C18C581A17CB4F7A5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03E4E" w:rsidRPr="001700F2">
                  <w:t>[Available upon request.]</w:t>
                </w:r>
              </w:sdtContent>
            </w:sdt>
          </w:p>
          <w:p w14:paraId="0D0E3743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756ABAE9" w14:textId="77777777" w:rsidR="00CD50FD" w:rsidRPr="001700F2" w:rsidRDefault="00CD50FD" w:rsidP="00CD50FD">
            <w:pPr>
              <w:pStyle w:val="Text"/>
            </w:pPr>
          </w:p>
        </w:tc>
      </w:tr>
    </w:tbl>
    <w:p w14:paraId="34DFDED0" w14:textId="4E17FE37" w:rsidR="00C55D85" w:rsidRDefault="00C55D85"/>
    <w:p w14:paraId="0980749A" w14:textId="2005EBA6" w:rsidR="006E2A22" w:rsidRDefault="006E2A22"/>
    <w:p w14:paraId="3144B7E8" w14:textId="77777777" w:rsidR="006E2A22" w:rsidRPr="001700F2" w:rsidRDefault="006E2A22"/>
    <w:sectPr w:rsidR="006E2A22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23C9E" w14:textId="77777777" w:rsidR="00E57DDF" w:rsidRDefault="00E57DDF" w:rsidP="00F316AD">
      <w:r>
        <w:separator/>
      </w:r>
    </w:p>
  </w:endnote>
  <w:endnote w:type="continuationSeparator" w:id="0">
    <w:p w14:paraId="195102F8" w14:textId="77777777" w:rsidR="00E57DDF" w:rsidRDefault="00E57DD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E388" w14:textId="77777777" w:rsidR="00E57DDF" w:rsidRDefault="00E57DDF" w:rsidP="00F316AD">
      <w:r>
        <w:separator/>
      </w:r>
    </w:p>
  </w:footnote>
  <w:footnote w:type="continuationSeparator" w:id="0">
    <w:p w14:paraId="409463C4" w14:textId="77777777" w:rsidR="00E57DDF" w:rsidRDefault="00E57DDF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0A4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C68122" wp14:editId="6354BFFA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6C11BA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64"/>
    <w:rsid w:val="000A30F1"/>
    <w:rsid w:val="001700F2"/>
    <w:rsid w:val="001871FF"/>
    <w:rsid w:val="001F4150"/>
    <w:rsid w:val="00203E4E"/>
    <w:rsid w:val="0029715D"/>
    <w:rsid w:val="0040233B"/>
    <w:rsid w:val="004D0355"/>
    <w:rsid w:val="004E6224"/>
    <w:rsid w:val="0056271E"/>
    <w:rsid w:val="005D2581"/>
    <w:rsid w:val="00617740"/>
    <w:rsid w:val="006370CF"/>
    <w:rsid w:val="00655C8B"/>
    <w:rsid w:val="00681613"/>
    <w:rsid w:val="006A51D4"/>
    <w:rsid w:val="006C60E6"/>
    <w:rsid w:val="006E2A22"/>
    <w:rsid w:val="00737C5F"/>
    <w:rsid w:val="00793E00"/>
    <w:rsid w:val="0089710E"/>
    <w:rsid w:val="0090230B"/>
    <w:rsid w:val="00A74E15"/>
    <w:rsid w:val="00B71BE3"/>
    <w:rsid w:val="00C55D85"/>
    <w:rsid w:val="00CD2164"/>
    <w:rsid w:val="00CD50FD"/>
    <w:rsid w:val="00D20DA9"/>
    <w:rsid w:val="00D26A79"/>
    <w:rsid w:val="00DD5C35"/>
    <w:rsid w:val="00DE69F3"/>
    <w:rsid w:val="00E57DDF"/>
    <w:rsid w:val="00EA03EF"/>
    <w:rsid w:val="00F11E40"/>
    <w:rsid w:val="00F316AD"/>
    <w:rsid w:val="00F7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B6F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ox6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1058EA28154CB787CDB4A0DA5D8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B52C6-0309-4723-9BEA-2D82E0610959}"/>
      </w:docPartPr>
      <w:docPartBody>
        <w:p w:rsidR="005E0F2B" w:rsidRDefault="00B9061E">
          <w:pPr>
            <w:pStyle w:val="C01058EA28154CB787CDB4A0DA5D8C48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3A8D9DB20AF242B7869A2C335BF09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8D626-94AB-452B-A12C-6D428CCD97C0}"/>
      </w:docPartPr>
      <w:docPartBody>
        <w:p w:rsidR="005E0F2B" w:rsidRDefault="00B9061E">
          <w:pPr>
            <w:pStyle w:val="3A8D9DB20AF242B7869A2C335BF096C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91F8C966CF4945C18C581A17CB4F7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C83F2-8A19-4F16-A14B-6441BCA81DBD}"/>
      </w:docPartPr>
      <w:docPartBody>
        <w:p w:rsidR="00462901" w:rsidRDefault="006F3729" w:rsidP="006F3729">
          <w:pPr>
            <w:pStyle w:val="91F8C966CF4945C18C581A17CB4F7A52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03"/>
    <w:rsid w:val="00462901"/>
    <w:rsid w:val="005E0F2B"/>
    <w:rsid w:val="006F3729"/>
    <w:rsid w:val="00916303"/>
    <w:rsid w:val="00A72F53"/>
    <w:rsid w:val="00B9061E"/>
    <w:rsid w:val="00D04295"/>
    <w:rsid w:val="00EB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C01058EA28154CB787CDB4A0DA5D8C48">
    <w:name w:val="C01058EA28154CB787CDB4A0DA5D8C48"/>
  </w:style>
  <w:style w:type="paragraph" w:customStyle="1" w:styleId="3A8D9DB20AF242B7869A2C335BF096CA">
    <w:name w:val="3A8D9DB20AF242B7869A2C335BF096CA"/>
  </w:style>
  <w:style w:type="paragraph" w:customStyle="1" w:styleId="91F8C966CF4945C18C581A17CB4F7A52">
    <w:name w:val="91F8C966CF4945C18C581A17CB4F7A52"/>
    <w:rsid w:val="006F37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2021-11-15T19:47:00Z</dcterms:created>
  <dcterms:modified xsi:type="dcterms:W3CDTF">2021-11-18T22:02:00Z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